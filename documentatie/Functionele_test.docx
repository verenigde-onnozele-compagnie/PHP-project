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F5" w:rsidRDefault="00D6383D">
      <w:pPr>
        <w:pStyle w:val="Kop1"/>
      </w:pPr>
      <w:r>
        <w:t>Functionele test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189"/>
        <w:gridCol w:w="3122"/>
        <w:gridCol w:w="888"/>
        <w:gridCol w:w="3108"/>
      </w:tblGrid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  <w:r>
              <w:t>Instructeur</w:t>
            </w:r>
            <w:r w:rsidR="00C63C72">
              <w:t>s</w:t>
            </w:r>
          </w:p>
        </w:tc>
        <w:tc>
          <w:tcPr>
            <w:tcW w:w="3416" w:type="dxa"/>
            <w:vAlign w:val="bottom"/>
          </w:tcPr>
          <w:p w:rsidR="00B57EF5" w:rsidRDefault="00D6383D">
            <w:pPr>
              <w:pStyle w:val="Gegevensstudent"/>
            </w:pPr>
            <w:r>
              <w:t>Kamiel van de Lande</w:t>
            </w: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Naam</w:t>
            </w:r>
          </w:p>
        </w:tc>
        <w:tc>
          <w:tcPr>
            <w:tcW w:w="3618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D6383D">
            <w:pPr>
              <w:pStyle w:val="Gegevensstudent"/>
            </w:pPr>
            <w:r>
              <w:t xml:space="preserve">Sem van </w:t>
            </w:r>
            <w:proofErr w:type="spellStart"/>
            <w:r>
              <w:t>Elteren</w:t>
            </w:r>
            <w:proofErr w:type="spellEnd"/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Klas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F41567">
            <w:pPr>
              <w:pStyle w:val="Gegevensstudent"/>
            </w:pPr>
            <w:r>
              <w:t>Handtekening</w:t>
            </w:r>
            <w:r w:rsidR="00490A1C">
              <w:t xml:space="preserve"> tester</w:t>
            </w:r>
            <w:r>
              <w:t>:</w:t>
            </w: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Periode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  <w:tr w:rsidR="00B57EF5">
        <w:trPr>
          <w:trHeight w:val="360"/>
        </w:trPr>
        <w:tc>
          <w:tcPr>
            <w:tcW w:w="1011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3416" w:type="dxa"/>
            <w:vAlign w:val="bottom"/>
          </w:tcPr>
          <w:p w:rsidR="00B57EF5" w:rsidRDefault="00B57EF5">
            <w:pPr>
              <w:pStyle w:val="Gegevensstudent"/>
            </w:pPr>
          </w:p>
        </w:tc>
        <w:tc>
          <w:tcPr>
            <w:tcW w:w="811" w:type="dxa"/>
            <w:vAlign w:val="bottom"/>
          </w:tcPr>
          <w:p w:rsidR="00B57EF5" w:rsidRDefault="00B57EF5">
            <w:pPr>
              <w:pStyle w:val="Gegevensstudent"/>
            </w:pPr>
            <w:r>
              <w:t>Datum</w:t>
            </w:r>
          </w:p>
        </w:tc>
        <w:tc>
          <w:tcPr>
            <w:tcW w:w="3618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:rsidR="00B57EF5" w:rsidRDefault="00B57EF5">
            <w:pPr>
              <w:pStyle w:val="Gegevensstudent"/>
            </w:pPr>
          </w:p>
        </w:tc>
      </w:tr>
    </w:tbl>
    <w:p w:rsidR="00B57EF5" w:rsidRDefault="00B57EF5">
      <w:pPr>
        <w:pStyle w:val="Instructies"/>
      </w:pPr>
      <w:r>
        <w:t xml:space="preserve"> lees elke vraag zorgvuldig door en schrijf dan een W (Waar) of N (Niet waar) op de onderstreepte ruimte </w:t>
      </w:r>
      <w:r w:rsidR="004802FA">
        <w:t>voor</w:t>
      </w:r>
      <w:r>
        <w:t xml:space="preserve"> de vraag.</w:t>
      </w:r>
    </w:p>
    <w:p w:rsidR="00B57EF5" w:rsidRDefault="00B57EF5">
      <w:pPr>
        <w:pStyle w:val="Regel"/>
      </w:pPr>
    </w:p>
    <w:p w:rsidR="00FF522B" w:rsidRDefault="00FF522B">
      <w:pPr>
        <w:pStyle w:val="Vraag"/>
      </w:pPr>
      <w:r>
        <w:t>Scroll helemaal naar beneden op de site. Geeft het aan dat je eerst moet inloggen?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B57EF5" w:rsidRDefault="00D6383D">
      <w:pPr>
        <w:pStyle w:val="Vraag"/>
      </w:pPr>
      <w:r>
        <w:t>Klik op de “Register” knop.</w:t>
      </w:r>
      <w:r w:rsidR="00FF522B">
        <w:t xml:space="preserve"> Kom je nu op de register form?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B57EF5" w:rsidRDefault="00FF522B">
      <w:pPr>
        <w:pStyle w:val="Vraag"/>
      </w:pPr>
      <w:r>
        <w:t>Vul bij het e-mail veld een ongeldige e-mail in. Krijg je een foutmelding?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B57EF5" w:rsidRDefault="00FF522B">
      <w:pPr>
        <w:pStyle w:val="Vraag"/>
      </w:pPr>
      <w:r>
        <w:t>Vul bij het wachtwoord veld een wachtwoord in van minder dan 8 tekens. Krijg je een foutmelding?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FF522B" w:rsidRDefault="00FF522B" w:rsidP="00FF522B">
      <w:pPr>
        <w:pStyle w:val="Vraag"/>
      </w:pPr>
      <w:r>
        <w:t xml:space="preserve">Vul bij het wachtwoord veld een wachtwoord in </w:t>
      </w:r>
      <w:r>
        <w:t>zonder minimaal een hoofdletter</w:t>
      </w:r>
      <w:r>
        <w:t>. Krijg je een foutmelding?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FF522B" w:rsidRDefault="00FF522B" w:rsidP="00FF522B">
      <w:pPr>
        <w:pStyle w:val="Vraag"/>
      </w:pPr>
      <w:r>
        <w:t xml:space="preserve">Vul bij het wachtwoord veld een wachtwoord in </w:t>
      </w:r>
      <w:r>
        <w:t>zonder minimaal een teken</w:t>
      </w:r>
      <w:r>
        <w:t>. Krijg je een foutmelding?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B57EF5" w:rsidRDefault="00FF522B">
      <w:pPr>
        <w:pStyle w:val="Vraag"/>
      </w:pPr>
      <w:r>
        <w:t>Vul het veld helemaal in met geldige gegevens. Lukt het om te registreren?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5706F6" w:rsidRDefault="005706F6">
      <w:pPr>
        <w:pStyle w:val="Vraag"/>
      </w:pPr>
      <w:r>
        <w:t>Klik nu opnieuw op de “register” knop. Probeer een account te maken met dezelfde gegevens. Krijg je nu een foutmelding?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</w:p>
    <w:p w:rsidR="00B57EF5" w:rsidRDefault="00FF522B">
      <w:pPr>
        <w:pStyle w:val="Vraag"/>
      </w:pPr>
      <w:r>
        <w:lastRenderedPageBreak/>
        <w:t>Login door op de “login” knop te drukken met het zojuist gecreëerde account. Lukt dit?</w:t>
      </w:r>
    </w:p>
    <w:p w:rsidR="004802FA" w:rsidRDefault="004802FA" w:rsidP="004802FA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</w:p>
    <w:p w:rsidR="00FF522B" w:rsidRDefault="005706F6" w:rsidP="00FF522B">
      <w:pPr>
        <w:pStyle w:val="Vraag"/>
      </w:pPr>
      <w:r>
        <w:t>Scroll terwijl je bent ingelogd helemaal naar beneden op de site.</w:t>
      </w:r>
      <w:r w:rsidR="00FF522B">
        <w:t xml:space="preserve"> lukt het om de applicatie te downloaden?</w:t>
      </w:r>
    </w:p>
    <w:p w:rsidR="00231E2B" w:rsidRDefault="004802FA" w:rsidP="00DB0C89">
      <w:pPr>
        <w:pStyle w:val="Vraag"/>
        <w:numPr>
          <w:ilvl w:val="0"/>
          <w:numId w:val="0"/>
        </w:numPr>
        <w:ind w:left="720"/>
      </w:pPr>
      <w:r>
        <w:t>Opmerking:______________________________________________________________________</w:t>
      </w:r>
      <w:bookmarkStart w:id="0" w:name="_GoBack"/>
      <w:bookmarkEnd w:id="0"/>
    </w:p>
    <w:p w:rsidR="00231E2B" w:rsidRDefault="00231E2B" w:rsidP="004802FA">
      <w:pPr>
        <w:pStyle w:val="Vraag"/>
        <w:numPr>
          <w:ilvl w:val="0"/>
          <w:numId w:val="0"/>
        </w:numPr>
        <w:ind w:left="720"/>
      </w:pPr>
    </w:p>
    <w:p w:rsidR="00B57EF5" w:rsidRDefault="00B57EF5" w:rsidP="00FF522B">
      <w:pPr>
        <w:pStyle w:val="Vraag"/>
        <w:numPr>
          <w:ilvl w:val="0"/>
          <w:numId w:val="0"/>
        </w:numPr>
        <w:ind w:left="720"/>
      </w:pPr>
    </w:p>
    <w:sectPr w:rsidR="00B57EF5" w:rsidSect="00B57EF5">
      <w:foot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4C8" w:rsidRDefault="000544C8">
      <w:r>
        <w:separator/>
      </w:r>
    </w:p>
  </w:endnote>
  <w:endnote w:type="continuationSeparator" w:id="0">
    <w:p w:rsidR="000544C8" w:rsidRDefault="00054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EF5" w:rsidRDefault="00B57EF5">
    <w:pPr>
      <w:pStyle w:val="Voettekst"/>
    </w:pPr>
    <w:r>
      <w:t xml:space="preserve">Pagina </w:t>
    </w:r>
    <w:r>
      <w:fldChar w:fldCharType="begin"/>
    </w:r>
    <w:r>
      <w:instrText xml:space="preserve"> PAGE </w:instrText>
    </w:r>
    <w:r>
      <w:fldChar w:fldCharType="separate"/>
    </w:r>
    <w:r w:rsidR="001A7F1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4C8" w:rsidRDefault="000544C8">
      <w:r>
        <w:separator/>
      </w:r>
    </w:p>
  </w:footnote>
  <w:footnote w:type="continuationSeparator" w:id="0">
    <w:p w:rsidR="000544C8" w:rsidRDefault="00054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3048B"/>
    <w:multiLevelType w:val="hybridMultilevel"/>
    <w:tmpl w:val="461ACC50"/>
    <w:lvl w:ilvl="0" w:tplc="F98E4E04">
      <w:start w:val="1"/>
      <w:numFmt w:val="decimal"/>
      <w:pStyle w:val="Vraag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3D"/>
    <w:rsid w:val="000544C8"/>
    <w:rsid w:val="001A7F19"/>
    <w:rsid w:val="00231E2B"/>
    <w:rsid w:val="004802FA"/>
    <w:rsid w:val="00490A1C"/>
    <w:rsid w:val="005706F6"/>
    <w:rsid w:val="00B57EF5"/>
    <w:rsid w:val="00B74C27"/>
    <w:rsid w:val="00C63C72"/>
    <w:rsid w:val="00CB7490"/>
    <w:rsid w:val="00D6383D"/>
    <w:rsid w:val="00DB0C89"/>
    <w:rsid w:val="00F41567"/>
    <w:rsid w:val="00F71F49"/>
    <w:rsid w:val="00FF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8D59A"/>
  <w15:docId w15:val="{C3BA83EA-A8D0-4815-AFC6-E2D68DC2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spacing w:line="312" w:lineRule="auto"/>
    </w:pPr>
    <w:rPr>
      <w:rFonts w:ascii="Century Gothic" w:hAnsi="Century Gothic" w:cs="Century Gothic"/>
      <w:sz w:val="18"/>
      <w:szCs w:val="18"/>
      <w:lang w:val="nl-NL" w:eastAsia="nl-NL"/>
    </w:rPr>
  </w:style>
  <w:style w:type="paragraph" w:styleId="Kop1">
    <w:name w:val="heading 1"/>
    <w:basedOn w:val="Standaard"/>
    <w:next w:val="Standaard"/>
    <w:qFormat/>
    <w:pPr>
      <w:spacing w:after="400"/>
      <w:jc w:val="center"/>
      <w:outlineLvl w:val="0"/>
    </w:pPr>
    <w:rPr>
      <w:rFonts w:cs="Times New Roman"/>
      <w:sz w:val="30"/>
      <w:szCs w:val="3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pPr>
      <w:jc w:val="center"/>
    </w:pPr>
  </w:style>
  <w:style w:type="paragraph" w:styleId="Ballontekst">
    <w:name w:val="Balloon Text"/>
    <w:basedOn w:val="Standaard"/>
    <w:semiHidden/>
    <w:rPr>
      <w:rFonts w:ascii="Tahoma" w:hAnsi="Tahoma" w:cs="Tahoma"/>
      <w:sz w:val="16"/>
      <w:szCs w:val="16"/>
    </w:rPr>
  </w:style>
  <w:style w:type="paragraph" w:customStyle="1" w:styleId="Instructies">
    <w:name w:val="Instructies"/>
    <w:basedOn w:val="Standaard"/>
    <w:pPr>
      <w:spacing w:before="400" w:line="240" w:lineRule="auto"/>
    </w:pPr>
    <w:rPr>
      <w:i/>
      <w:sz w:val="16"/>
      <w:szCs w:val="16"/>
      <w:lang w:bidi="nl-NL"/>
    </w:rPr>
  </w:style>
  <w:style w:type="paragraph" w:customStyle="1" w:styleId="Vraag">
    <w:name w:val="Vraag"/>
    <w:basedOn w:val="Standaard"/>
    <w:pPr>
      <w:numPr>
        <w:numId w:val="2"/>
      </w:numPr>
      <w:tabs>
        <w:tab w:val="left" w:leader="underscore" w:pos="720"/>
      </w:tabs>
      <w:spacing w:before="240"/>
    </w:pPr>
    <w:rPr>
      <w:lang w:bidi="nl-NL"/>
    </w:rPr>
  </w:style>
  <w:style w:type="paragraph" w:customStyle="1" w:styleId="Regel">
    <w:name w:val="Regel"/>
    <w:basedOn w:val="Standaard"/>
    <w:pPr>
      <w:pBdr>
        <w:bottom w:val="single" w:sz="4" w:space="1" w:color="999999"/>
      </w:pBdr>
      <w:spacing w:after="240" w:line="240" w:lineRule="auto"/>
    </w:pPr>
    <w:rPr>
      <w:sz w:val="16"/>
      <w:szCs w:val="16"/>
      <w:lang w:bidi="nl-NL"/>
    </w:rPr>
  </w:style>
  <w:style w:type="paragraph" w:customStyle="1" w:styleId="Gegevensstudent">
    <w:name w:val="Gegevens student"/>
    <w:basedOn w:val="Standaard"/>
    <w:pPr>
      <w:spacing w:line="240" w:lineRule="auto"/>
    </w:pPr>
    <w:rPr>
      <w:lang w:bidi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AppData\Roaming\Microsoft\Templates\Test%20waar%20of%20niet%20wa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3A7B55-F487-45A4-A5D8-B9D53669B5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waar of niet waar.dotx</Template>
  <TotalTime>31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[Naam van test]</vt:lpstr>
    </vt:vector>
  </TitlesOfParts>
  <Manager/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Lande, Kamiel van de (student)</cp:lastModifiedBy>
  <cp:revision>9</cp:revision>
  <cp:lastPrinted>2004-01-22T15:32:00Z</cp:lastPrinted>
  <dcterms:created xsi:type="dcterms:W3CDTF">2019-03-26T11:52:00Z</dcterms:created>
  <dcterms:modified xsi:type="dcterms:W3CDTF">2019-03-26T12:23:00Z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TC010183821043</vt:lpwstr>
  </property>
</Properties>
</file>